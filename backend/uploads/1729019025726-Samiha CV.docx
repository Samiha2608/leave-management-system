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D3FC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-296545</wp:posOffset>
                </wp:positionV>
                <wp:extent cx="1386205" cy="1374775"/>
                <wp:effectExtent l="34925" t="34925" r="102870" b="952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1374775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DF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" o:spid="_x0000_s1026" o:spt="3" type="#_x0000_t3" style="position:absolute;left:0pt;margin-left:361pt;margin-top:-23.35pt;height:108.25pt;width:109.15pt;z-index:251667456;v-text-anchor:middle;mso-width-relative:page;mso-height-relative:page;" filled="t" stroked="t" coordsize="21600,21600" o:gfxdata="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"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f"/>
                <v:shadow on="t" color="#000000" opacity="13107f" offset="2.12133858267717pt,2.12133858267717pt" origin="-32768f,-32768f" matrix="65536f,0f,0f,65536f"/>
                <v:textbox>
                  <w:txbxContent>
                    <w:p w14:paraId="2A2FDF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-496570</wp:posOffset>
                </wp:positionV>
                <wp:extent cx="7567930" cy="1777365"/>
                <wp:effectExtent l="0" t="0" r="13970" b="1333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930" cy="1777365"/>
                          <a:chOff x="2532" y="954"/>
                          <a:chExt cx="11918" cy="2950"/>
                        </a:xfrm>
                      </wpg:grpSpPr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32" y="1093"/>
                            <a:ext cx="11918" cy="2673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32" y="1292"/>
                            <a:ext cx="11918" cy="2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7"/>
                        <wps:cNvSpPr/>
                        <wps:spPr bwMode="auto">
                          <a:xfrm>
                            <a:off x="3111" y="954"/>
                            <a:ext cx="411" cy="2951"/>
                          </a:xfrm>
                          <a:custGeom>
                            <a:avLst/>
                            <a:gdLst>
                              <a:gd name="T0" fmla="*/ 64 w 96"/>
                              <a:gd name="T1" fmla="*/ 542 h 685"/>
                              <a:gd name="T2" fmla="*/ 64 w 96"/>
                              <a:gd name="T3" fmla="*/ 143 h 685"/>
                              <a:gd name="T4" fmla="*/ 74 w 96"/>
                              <a:gd name="T5" fmla="*/ 126 h 685"/>
                              <a:gd name="T6" fmla="*/ 85 w 96"/>
                              <a:gd name="T7" fmla="*/ 120 h 685"/>
                              <a:gd name="T8" fmla="*/ 96 w 96"/>
                              <a:gd name="T9" fmla="*/ 103 h 685"/>
                              <a:gd name="T10" fmla="*/ 96 w 96"/>
                              <a:gd name="T11" fmla="*/ 19 h 685"/>
                              <a:gd name="T12" fmla="*/ 77 w 96"/>
                              <a:gd name="T13" fmla="*/ 0 h 685"/>
                              <a:gd name="T14" fmla="*/ 19 w 96"/>
                              <a:gd name="T15" fmla="*/ 0 h 685"/>
                              <a:gd name="T16" fmla="*/ 0 w 96"/>
                              <a:gd name="T17" fmla="*/ 19 h 685"/>
                              <a:gd name="T18" fmla="*/ 0 w 96"/>
                              <a:gd name="T19" fmla="*/ 666 h 685"/>
                              <a:gd name="T20" fmla="*/ 19 w 96"/>
                              <a:gd name="T21" fmla="*/ 685 h 685"/>
                              <a:gd name="T22" fmla="*/ 77 w 96"/>
                              <a:gd name="T23" fmla="*/ 685 h 685"/>
                              <a:gd name="T24" fmla="*/ 96 w 96"/>
                              <a:gd name="T25" fmla="*/ 666 h 685"/>
                              <a:gd name="T26" fmla="*/ 96 w 96"/>
                              <a:gd name="T27" fmla="*/ 581 h 685"/>
                              <a:gd name="T28" fmla="*/ 85 w 96"/>
                              <a:gd name="T29" fmla="*/ 565 h 685"/>
                              <a:gd name="T30" fmla="*/ 74 w 96"/>
                              <a:gd name="T31" fmla="*/ 559 h 685"/>
                              <a:gd name="T32" fmla="*/ 64 w 96"/>
                              <a:gd name="T33" fmla="*/ 542 h 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" h="685">
                                <a:moveTo>
                                  <a:pt x="64" y="542"/>
                                </a:moveTo>
                                <a:cubicBezTo>
                                  <a:pt x="64" y="143"/>
                                  <a:pt x="64" y="143"/>
                                  <a:pt x="64" y="143"/>
                                </a:cubicBezTo>
                                <a:cubicBezTo>
                                  <a:pt x="64" y="136"/>
                                  <a:pt x="68" y="129"/>
                                  <a:pt x="74" y="126"/>
                                </a:cubicBezTo>
                                <a:cubicBezTo>
                                  <a:pt x="85" y="120"/>
                                  <a:pt x="85" y="120"/>
                                  <a:pt x="85" y="120"/>
                                </a:cubicBezTo>
                                <a:cubicBezTo>
                                  <a:pt x="92" y="117"/>
                                  <a:pt x="96" y="110"/>
                                  <a:pt x="96" y="103"/>
                                </a:cubicBezTo>
                                <a:cubicBezTo>
                                  <a:pt x="96" y="19"/>
                                  <a:pt x="96" y="19"/>
                                  <a:pt x="96" y="19"/>
                                </a:cubicBezTo>
                                <a:cubicBezTo>
                                  <a:pt x="96" y="8"/>
                                  <a:pt x="87" y="0"/>
                                  <a:pt x="77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8" y="0"/>
                                  <a:pt x="0" y="8"/>
                                  <a:pt x="0" y="19"/>
                                </a:cubicBezTo>
                                <a:cubicBezTo>
                                  <a:pt x="0" y="666"/>
                                  <a:pt x="0" y="666"/>
                                  <a:pt x="0" y="666"/>
                                </a:cubicBezTo>
                                <a:cubicBezTo>
                                  <a:pt x="0" y="676"/>
                                  <a:pt x="8" y="685"/>
                                  <a:pt x="19" y="685"/>
                                </a:cubicBezTo>
                                <a:cubicBezTo>
                                  <a:pt x="77" y="685"/>
                                  <a:pt x="77" y="685"/>
                                  <a:pt x="77" y="685"/>
                                </a:cubicBezTo>
                                <a:cubicBezTo>
                                  <a:pt x="87" y="685"/>
                                  <a:pt x="96" y="676"/>
                                  <a:pt x="96" y="666"/>
                                </a:cubicBezTo>
                                <a:cubicBezTo>
                                  <a:pt x="96" y="581"/>
                                  <a:pt x="96" y="581"/>
                                  <a:pt x="96" y="581"/>
                                </a:cubicBezTo>
                                <a:cubicBezTo>
                                  <a:pt x="96" y="574"/>
                                  <a:pt x="92" y="568"/>
                                  <a:pt x="85" y="565"/>
                                </a:cubicBezTo>
                                <a:cubicBezTo>
                                  <a:pt x="74" y="559"/>
                                  <a:pt x="74" y="559"/>
                                  <a:pt x="74" y="559"/>
                                </a:cubicBezTo>
                                <a:cubicBezTo>
                                  <a:pt x="68" y="555"/>
                                  <a:pt x="64" y="549"/>
                                  <a:pt x="64" y="5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Freeform 8"/>
                        <wps:cNvSpPr/>
                        <wps:spPr bwMode="auto">
                          <a:xfrm>
                            <a:off x="11280" y="954"/>
                            <a:ext cx="2591" cy="2951"/>
                          </a:xfrm>
                          <a:custGeom>
                            <a:avLst/>
                            <a:gdLst>
                              <a:gd name="T0" fmla="*/ 32 w 604"/>
                              <a:gd name="T1" fmla="*/ 143 h 685"/>
                              <a:gd name="T2" fmla="*/ 32 w 604"/>
                              <a:gd name="T3" fmla="*/ 542 h 685"/>
                              <a:gd name="T4" fmla="*/ 22 w 604"/>
                              <a:gd name="T5" fmla="*/ 559 h 685"/>
                              <a:gd name="T6" fmla="*/ 10 w 604"/>
                              <a:gd name="T7" fmla="*/ 565 h 685"/>
                              <a:gd name="T8" fmla="*/ 0 w 604"/>
                              <a:gd name="T9" fmla="*/ 581 h 685"/>
                              <a:gd name="T10" fmla="*/ 0 w 604"/>
                              <a:gd name="T11" fmla="*/ 666 h 685"/>
                              <a:gd name="T12" fmla="*/ 19 w 604"/>
                              <a:gd name="T13" fmla="*/ 685 h 685"/>
                              <a:gd name="T14" fmla="*/ 585 w 604"/>
                              <a:gd name="T15" fmla="*/ 685 h 685"/>
                              <a:gd name="T16" fmla="*/ 604 w 604"/>
                              <a:gd name="T17" fmla="*/ 666 h 685"/>
                              <a:gd name="T18" fmla="*/ 604 w 604"/>
                              <a:gd name="T19" fmla="*/ 19 h 685"/>
                              <a:gd name="T20" fmla="*/ 585 w 604"/>
                              <a:gd name="T21" fmla="*/ 0 h 685"/>
                              <a:gd name="T22" fmla="*/ 19 w 604"/>
                              <a:gd name="T23" fmla="*/ 0 h 685"/>
                              <a:gd name="T24" fmla="*/ 0 w 604"/>
                              <a:gd name="T25" fmla="*/ 19 h 685"/>
                              <a:gd name="T26" fmla="*/ 0 w 604"/>
                              <a:gd name="T27" fmla="*/ 103 h 685"/>
                              <a:gd name="T28" fmla="*/ 10 w 604"/>
                              <a:gd name="T29" fmla="*/ 120 h 685"/>
                              <a:gd name="T30" fmla="*/ 22 w 604"/>
                              <a:gd name="T31" fmla="*/ 126 h 685"/>
                              <a:gd name="T32" fmla="*/ 32 w 604"/>
                              <a:gd name="T33" fmla="*/ 143 h 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04" h="685">
                                <a:moveTo>
                                  <a:pt x="32" y="143"/>
                                </a:moveTo>
                                <a:cubicBezTo>
                                  <a:pt x="32" y="542"/>
                                  <a:pt x="32" y="542"/>
                                  <a:pt x="32" y="542"/>
                                </a:cubicBezTo>
                                <a:cubicBezTo>
                                  <a:pt x="32" y="549"/>
                                  <a:pt x="28" y="555"/>
                                  <a:pt x="22" y="559"/>
                                </a:cubicBezTo>
                                <a:cubicBezTo>
                                  <a:pt x="10" y="565"/>
                                  <a:pt x="10" y="565"/>
                                  <a:pt x="10" y="565"/>
                                </a:cubicBezTo>
                                <a:cubicBezTo>
                                  <a:pt x="4" y="568"/>
                                  <a:pt x="0" y="574"/>
                                  <a:pt x="0" y="581"/>
                                </a:cubicBezTo>
                                <a:cubicBezTo>
                                  <a:pt x="0" y="666"/>
                                  <a:pt x="0" y="666"/>
                                  <a:pt x="0" y="666"/>
                                </a:cubicBezTo>
                                <a:cubicBezTo>
                                  <a:pt x="0" y="676"/>
                                  <a:pt x="8" y="685"/>
                                  <a:pt x="19" y="685"/>
                                </a:cubicBezTo>
                                <a:cubicBezTo>
                                  <a:pt x="585" y="685"/>
                                  <a:pt x="585" y="685"/>
                                  <a:pt x="585" y="685"/>
                                </a:cubicBezTo>
                                <a:cubicBezTo>
                                  <a:pt x="595" y="685"/>
                                  <a:pt x="604" y="676"/>
                                  <a:pt x="604" y="666"/>
                                </a:cubicBezTo>
                                <a:cubicBezTo>
                                  <a:pt x="604" y="19"/>
                                  <a:pt x="604" y="19"/>
                                  <a:pt x="604" y="19"/>
                                </a:cubicBezTo>
                                <a:cubicBezTo>
                                  <a:pt x="604" y="8"/>
                                  <a:pt x="595" y="0"/>
                                  <a:pt x="585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8" y="0"/>
                                  <a:pt x="0" y="8"/>
                                  <a:pt x="0" y="19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0" y="110"/>
                                  <a:pt x="4" y="117"/>
                                  <a:pt x="10" y="120"/>
                                </a:cubicBezTo>
                                <a:cubicBezTo>
                                  <a:pt x="22" y="126"/>
                                  <a:pt x="22" y="126"/>
                                  <a:pt x="22" y="126"/>
                                </a:cubicBezTo>
                                <a:cubicBezTo>
                                  <a:pt x="28" y="129"/>
                                  <a:pt x="32" y="136"/>
                                  <a:pt x="32" y="143"/>
                                </a:cubicBezTo>
                                <a:close/>
                              </a:path>
                            </a:pathLst>
                          </a:custGeom>
                          <a:pattFill prst="dkUpDiag">
                            <a:fgClr>
                              <a:schemeClr val="tx1">
                                <a:lumMod val="65000"/>
                                <a:lumOff val="35000"/>
                              </a:schemeClr>
                            </a:fgClr>
                            <a:bgClr>
                              <a:schemeClr val="tx1">
                                <a:lumMod val="75000"/>
                                <a:lumOff val="25000"/>
                              </a:schemeClr>
                            </a:bgClr>
                          </a:patt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-90.3pt;margin-top:-39.1pt;height:139.95pt;width:595.9pt;z-index:251659264;mso-width-relative:page;mso-height-relative:page;" coordorigin="2532,954" coordsize="11918,2950" o:gfxdata="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">
                <o:lock v:ext="edit" aspectratio="f"/>
                <v:rect id="Rectangle 5" o:spid="_x0000_s1026" o:spt="1" style="position:absolute;left:2532;top:1093;height:2673;width:11918;" fillcolor="#EFEFEF" filled="t" stroked="f" coordsize="21600,21600" o:gfxdata="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BbD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6" o:spid="_x0000_s1026" o:spt="1" style="position:absolute;left:2532;top:1292;height:2278;width:11918;" fillcolor="#FFFFFF" filled="t" stroked="f" coordsize="21600,21600" o:gfxdata="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217+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Freeform 7" o:spid="_x0000_s1026" o:spt="100" style="position:absolute;left:3111;top:954;height:2951;width:411;" fillcolor="#60B5CC [3205]" filled="t" stroked="f" coordsize="96,685" o:gfxdata="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d1qutwAAANsAAAAP&#10;AAAAAAAAAAEAIAAAACIAAABkcnMvZG93bnJldi54bWxQSwECFAAUAAAACACHTuJAMy8FnjsAAAA5&#10;AAAAEAAAAAAAAAABACAAAAAGAQAAZHJzL3NoYXBleG1sLnhtbFBLBQYAAAAABgAGAFsBAACwAwAA&#10;AAA=&#10;" path="m64,542c64,143,64,143,64,143c64,136,68,129,74,126c85,120,85,120,85,120c92,117,96,110,96,103c96,19,96,19,96,19c96,8,87,0,77,0c19,0,19,0,19,0c8,0,0,8,0,19c0,666,0,666,0,666c0,676,8,685,19,685c77,685,77,685,77,685c87,685,96,676,96,666c96,581,96,581,96,581c96,574,92,568,85,565c74,559,74,559,74,559c68,555,64,549,64,542xe">
                  <v:path o:connectlocs="274,2334;274,616;316,542;363,516;411,443;411,81;329,0;81,0;0,81;0,2869;81,2951;329,2951;411,2869;411,2502;363,2434;316,2408;274,2334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11280;top:954;height:2951;width:2591;" fillcolor="#595959 [2109]" filled="t" stroked="f" coordsize="604,685" o:gfxdata="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Z1/GrsAAADb&#10;AAAADwAAAAAAAAABACAAAAAiAAAAZHJzL2Rvd25yZXYueG1sUEsBAhQAFAAAAAgAh07iQDMvBZ47&#10;AAAAOQAAABAAAAAAAAAAAQAgAAAACgEAAGRycy9zaGFwZXhtbC54bWxQSwUGAAAAAAYABgBbAQAA&#10;tAMAAAAA&#10;" path="m32,143c32,542,32,542,32,542c32,549,28,555,22,559c10,565,10,565,10,565c4,568,0,574,0,581c0,666,0,666,0,666c0,676,8,685,19,685c585,685,585,685,585,685c595,685,604,676,604,666c604,19,604,19,604,19c604,8,595,0,585,0c19,0,19,0,19,0c8,0,0,8,0,19c0,103,0,103,0,103c0,110,4,117,10,120c22,126,22,126,22,126c28,129,32,136,32,143xe">
                  <v:path o:connectlocs="137,616;137,2334;94,2408;42,2434;0,2502;0,2869;81,2951;2509,2951;2591,2869;2591,81;2509,0;81,0;0,81;0,443;42,516;94,542;137,616" o:connectangles="0,0,0,0,0,0,0,0,0,0,0,0,0,0,0,0,0"/>
                  <v:fill type="pattern" on="t" color2="#404040 [2429]" o:title="Dark Upward Diagonal" focussize="0,0" r:id="rId5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177165</wp:posOffset>
                </wp:positionV>
                <wp:extent cx="4804410" cy="1087120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410" cy="108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6"/>
                              <w:tblW w:w="6960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3"/>
                              <w:gridCol w:w="2820"/>
                              <w:gridCol w:w="520"/>
                              <w:gridCol w:w="3137"/>
                            </w:tblGrid>
                            <w:tr w14:paraId="22DD3F96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66" w:hRule="exact"/>
                              </w:trPr>
                              <w:tc>
                                <w:tcPr>
                                  <w:tcW w:w="483" w:type="dxa"/>
                                  <w:tcBorders>
                                    <w:bottom w:val="single" w:color="FFFFFF" w:themeColor="background1" w:sz="18" w:space="0"/>
                                    <w:right w:val="single" w:color="60B5CC" w:themeColor="accent2" w:sz="12" w:space="0"/>
                                  </w:tcBorders>
                                  <w:vAlign w:val="center"/>
                                </w:tcPr>
                                <w:p w14:paraId="0C280B8C">
                                  <w:pPr>
                                    <w:spacing w:line="300" w:lineRule="exact"/>
                                    <w:jc w:val="distribute"/>
                                    <w:rPr>
                                      <w:rFonts w:hint="default" w:ascii="Arial" w:hAnsi="Arial" w:eastAsia="Microsoft YaHei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left w:val="single" w:color="60B5CC" w:themeColor="accent2" w:sz="12" w:space="0"/>
                                    <w:bottom w:val="single" w:color="FFFFFF" w:themeColor="background1" w:sz="18" w:space="0"/>
                                    <w:right w:val="nil"/>
                                  </w:tcBorders>
                                  <w:vAlign w:val="center"/>
                                </w:tcPr>
                                <w:p w14:paraId="514A0011">
                                  <w:pPr>
                                    <w:spacing w:line="300" w:lineRule="exact"/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+92-312-4175011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left w:val="nil"/>
                                    <w:bottom w:val="single" w:color="FFFFFF" w:themeColor="background1" w:sz="18" w:space="0"/>
                                    <w:right w:val="single" w:color="60B5CC" w:themeColor="accent2" w:sz="12" w:space="0"/>
                                  </w:tcBorders>
                                  <w:vAlign w:val="center"/>
                                </w:tcPr>
                                <w:p w14:paraId="0C915D61">
                                  <w:pPr>
                                    <w:spacing w:line="300" w:lineRule="exact"/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18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7" w:type="dxa"/>
                                  <w:tcBorders>
                                    <w:left w:val="single" w:color="60B5CC" w:themeColor="accent2" w:sz="12" w:space="0"/>
                                    <w:bottom w:val="single" w:color="FFFFFF" w:themeColor="background1" w:sz="18" w:space="0"/>
                                  </w:tcBorders>
                                  <w:vAlign w:val="center"/>
                                </w:tcPr>
                                <w:p w14:paraId="7EE6FD92">
                                  <w:pPr>
                                    <w:spacing w:line="300" w:lineRule="exact"/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House#9, Street#175, Madina</w:t>
                                  </w:r>
                                </w:p>
                                <w:p w14:paraId="752AF5CE">
                                  <w:pPr>
                                    <w:spacing w:line="300" w:lineRule="exact"/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Colony, Baghbanpura, Lahore</w:t>
                                  </w:r>
                                </w:p>
                                <w:p w14:paraId="1620042C">
                                  <w:pPr>
                                    <w:spacing w:line="300" w:lineRule="exact"/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14:paraId="3341C94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gridAfter w:val="2"/>
                                <w:wAfter w:w="3657" w:type="dxa"/>
                                <w:trHeight w:val="901" w:hRule="exact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color="FFFFFF" w:themeColor="background1" w:sz="18" w:space="0"/>
                                    <w:right w:val="single" w:color="60B5CC" w:themeColor="accent2" w:sz="12" w:space="0"/>
                                  </w:tcBorders>
                                  <w:vAlign w:val="center"/>
                                </w:tcPr>
                                <w:p w14:paraId="492CBED0">
                                  <w:pPr>
                                    <w:spacing w:line="300" w:lineRule="exact"/>
                                    <w:jc w:val="distribute"/>
                                    <w:rPr>
                                      <w:rFonts w:hint="default" w:ascii="Arial" w:hAnsi="Arial" w:eastAsia="Microsoft YaHei" w:cs="Arial"/>
                                      <w:color w:val="808080" w:themeColor="text1" w:themeTint="80"/>
                                      <w:sz w:val="16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20" w:type="dxa"/>
                                  <w:tcBorders>
                                    <w:top w:val="single" w:color="FFFFFF" w:themeColor="background1" w:sz="18" w:space="0"/>
                                    <w:left w:val="single" w:color="60B5CC" w:themeColor="accent2" w:sz="12" w:space="0"/>
                                    <w:right w:val="nil"/>
                                  </w:tcBorders>
                                  <w:vAlign w:val="center"/>
                                </w:tcPr>
                                <w:p w14:paraId="0FBEAC7A">
                                  <w:pPr>
                                    <w:spacing w:line="300" w:lineRule="exact"/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shahzadsamiha@gmail.com</w:t>
                                  </w:r>
                                </w:p>
                                <w:p w14:paraId="4D34EFB0">
                                  <w:pPr>
                                    <w:spacing w:line="300" w:lineRule="exact"/>
                                    <w:jc w:val="both"/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Microsoft YaHei" w:cs="Arial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mail.com</w:t>
                                  </w:r>
                                </w:p>
                              </w:tc>
                            </w:tr>
                          </w:tbl>
                          <w:p w14:paraId="680495D4"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479E54A8">
                            <w:pPr>
                              <w:rPr>
                                <w:color w:val="595959" w:themeColor="text1" w:themeTint="A6"/>
                                <w:u w:val="thick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33.3pt;margin-top:13.95pt;height:85.6pt;width:378.3pt;z-index:251661312;mso-width-relative:page;mso-height-relative:page;" filled="f" stroked="f" coordsize="21600,21600" o:gfxdata="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2hZLNoAAAAKAQAADwAAAAAAAAABACAA&#10;AAAiAAAAZHJzL2Rvd25yZXYueG1sUEsBAhQAFAAAAAgAh07iQPBi5Q1EAgAAd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6960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3"/>
                        <w:gridCol w:w="2820"/>
                        <w:gridCol w:w="520"/>
                        <w:gridCol w:w="3137"/>
                      </w:tblGrid>
                      <w:tr w14:paraId="22DD3F96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66" w:hRule="exact"/>
                        </w:trPr>
                        <w:tc>
                          <w:tcPr>
                            <w:tcW w:w="483" w:type="dxa"/>
                            <w:tcBorders>
                              <w:bottom w:val="single" w:color="FFFFFF" w:themeColor="background1" w:sz="18" w:space="0"/>
                              <w:right w:val="single" w:color="60B5CC" w:themeColor="accent2" w:sz="12" w:space="0"/>
                            </w:tcBorders>
                            <w:vAlign w:val="center"/>
                          </w:tcPr>
                          <w:p w14:paraId="0C280B8C">
                            <w:pPr>
                              <w:spacing w:line="300" w:lineRule="exact"/>
                              <w:jc w:val="distribute"/>
                              <w:rPr>
                                <w:rFonts w:hint="default" w:ascii="Arial" w:hAnsi="Arial" w:eastAsia="Microsoft YaHei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20" w:type="dxa"/>
                            <w:tcBorders>
                              <w:left w:val="single" w:color="60B5CC" w:themeColor="accent2" w:sz="12" w:space="0"/>
                              <w:bottom w:val="single" w:color="FFFFFF" w:themeColor="background1" w:sz="18" w:space="0"/>
                              <w:right w:val="nil"/>
                            </w:tcBorders>
                            <w:vAlign w:val="center"/>
                          </w:tcPr>
                          <w:p w14:paraId="514A0011">
                            <w:pPr>
                              <w:spacing w:line="300" w:lineRule="exact"/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+92-312-4175011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left w:val="nil"/>
                              <w:bottom w:val="single" w:color="FFFFFF" w:themeColor="background1" w:sz="18" w:space="0"/>
                              <w:right w:val="single" w:color="60B5CC" w:themeColor="accent2" w:sz="12" w:space="0"/>
                            </w:tcBorders>
                            <w:vAlign w:val="center"/>
                          </w:tcPr>
                          <w:p w14:paraId="0C915D61">
                            <w:pPr>
                              <w:spacing w:line="300" w:lineRule="exact"/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1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3137" w:type="dxa"/>
                            <w:tcBorders>
                              <w:left w:val="single" w:color="60B5CC" w:themeColor="accent2" w:sz="12" w:space="0"/>
                              <w:bottom w:val="single" w:color="FFFFFF" w:themeColor="background1" w:sz="18" w:space="0"/>
                            </w:tcBorders>
                            <w:vAlign w:val="center"/>
                          </w:tcPr>
                          <w:p w14:paraId="7EE6FD92">
                            <w:pPr>
                              <w:spacing w:line="300" w:lineRule="exact"/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House#9, Street#175, Madina</w:t>
                            </w:r>
                          </w:p>
                          <w:p w14:paraId="752AF5CE">
                            <w:pPr>
                              <w:spacing w:line="300" w:lineRule="exact"/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Colony, Baghbanpura, Lahore</w:t>
                            </w:r>
                          </w:p>
                          <w:p w14:paraId="1620042C">
                            <w:pPr>
                              <w:spacing w:line="300" w:lineRule="exact"/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 w14:paraId="3341C94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gridAfter w:val="2"/>
                          <w:wAfter w:w="3657" w:type="dxa"/>
                          <w:trHeight w:val="901" w:hRule="exact"/>
                        </w:trPr>
                        <w:tc>
                          <w:tcPr>
                            <w:tcW w:w="483" w:type="dxa"/>
                            <w:tcBorders>
                              <w:top w:val="single" w:color="FFFFFF" w:themeColor="background1" w:sz="18" w:space="0"/>
                              <w:right w:val="single" w:color="60B5CC" w:themeColor="accent2" w:sz="12" w:space="0"/>
                            </w:tcBorders>
                            <w:vAlign w:val="center"/>
                          </w:tcPr>
                          <w:p w14:paraId="492CBED0">
                            <w:pPr>
                              <w:spacing w:line="300" w:lineRule="exact"/>
                              <w:jc w:val="distribute"/>
                              <w:rPr>
                                <w:rFonts w:hint="default" w:ascii="Arial" w:hAnsi="Arial" w:eastAsia="Microsoft YaHei" w:cs="Arial"/>
                                <w:color w:val="808080" w:themeColor="text1" w:themeTint="80"/>
                                <w:sz w:val="16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820" w:type="dxa"/>
                            <w:tcBorders>
                              <w:top w:val="single" w:color="FFFFFF" w:themeColor="background1" w:sz="18" w:space="0"/>
                              <w:left w:val="single" w:color="60B5CC" w:themeColor="accent2" w:sz="12" w:space="0"/>
                              <w:right w:val="nil"/>
                            </w:tcBorders>
                            <w:vAlign w:val="center"/>
                          </w:tcPr>
                          <w:p w14:paraId="0FBEAC7A">
                            <w:pPr>
                              <w:spacing w:line="300" w:lineRule="exact"/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shahzadsamiha@gmail.com</w:t>
                            </w:r>
                          </w:p>
                          <w:p w14:paraId="4D34EFB0">
                            <w:pPr>
                              <w:spacing w:line="300" w:lineRule="exact"/>
                              <w:jc w:val="both"/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mail.com</w:t>
                            </w:r>
                          </w:p>
                        </w:tc>
                      </w:tr>
                    </w:tbl>
                    <w:p w14:paraId="680495D4"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479E54A8">
                      <w:pPr>
                        <w:rPr>
                          <w:color w:val="595959" w:themeColor="text1" w:themeTint="A6"/>
                          <w:u w:val="thick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-513715</wp:posOffset>
                </wp:positionV>
                <wp:extent cx="4824095" cy="57086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95" cy="570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6"/>
                              <w:tblW w:w="6960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45"/>
                              <w:gridCol w:w="2515"/>
                            </w:tblGrid>
                            <w:tr w14:paraId="4D91A842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13" w:hRule="atLeast"/>
                              </w:trPr>
                              <w:tc>
                                <w:tcPr>
                                  <w:tcW w:w="444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823029">
                                  <w:pPr>
                                    <w:rPr>
                                      <w:rFonts w:hint="default" w:ascii="Roboto Black" w:hAnsi="Roboto Black" w:eastAsia="SimSun" w:cs="Roboto Black"/>
                                      <w:color w:val="404040" w:themeColor="text1" w:themeTint="BF"/>
                                      <w:sz w:val="44"/>
                                      <w:szCs w:val="44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Roboto Black" w:hAnsi="Roboto Black" w:cs="Roboto Black"/>
                                      <w:color w:val="404040" w:themeColor="text1" w:themeTint="BF"/>
                                      <w:sz w:val="44"/>
                                      <w:szCs w:val="44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Samiha Shahzad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8A0ABD">
                                  <w:pPr>
                                    <w:spacing w:line="300" w:lineRule="exact"/>
                                    <w:rPr>
                                      <w:rFonts w:hint="default" w:ascii="Microsoft YaHei" w:hAnsi="Microsoft YaHei" w:eastAsia="Microsoft YaHei" w:cs="Microsoft YaHei"/>
                                      <w:color w:val="60B5CC" w:themeColor="accent2"/>
                                      <w:sz w:val="22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Microsoft YaHei" w:hAnsi="Microsoft YaHei" w:eastAsia="Microsoft YaHei" w:cs="Microsoft YaHei"/>
                                      <w:color w:val="60B5CC" w:themeColor="accent2"/>
                                      <w:sz w:val="22"/>
                                      <w:szCs w:val="22"/>
                                      <w:lang w:val="en-US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t>Software Engineer</w:t>
                                  </w:r>
                                </w:p>
                              </w:tc>
                            </w:tr>
                          </w:tbl>
                          <w:p w14:paraId="6B65B5DB"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2611C97"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37.35pt;margin-top:-40.45pt;height:44.95pt;width:379.85pt;z-index:251660288;mso-width-relative:page;mso-height-relative:page;" filled="f" stroked="f" coordsize="21600,21600" o:gfxdata="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G6DNsAAAAJAQAADwAAAAAAAAABACAA&#10;AAAiAAAAZHJzL2Rvd25yZXYueG1sUEsBAhQAFAAAAAgAh07iQEwvqUx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6960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45"/>
                        <w:gridCol w:w="2515"/>
                      </w:tblGrid>
                      <w:tr w14:paraId="4D91A842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13" w:hRule="atLeast"/>
                        </w:trPr>
                        <w:tc>
                          <w:tcPr>
                            <w:tcW w:w="444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4823029">
                            <w:pPr>
                              <w:rPr>
                                <w:rFonts w:hint="default" w:ascii="Roboto Black" w:hAnsi="Roboto Black" w:eastAsia="SimSun" w:cs="Roboto Black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 Black" w:hAnsi="Roboto Black" w:cs="Roboto Black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Samiha Shahzad</w:t>
                            </w:r>
                          </w:p>
                        </w:tc>
                        <w:tc>
                          <w:tcPr>
                            <w:tcW w:w="251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58A0ABD">
                            <w:pPr>
                              <w:spacing w:line="300" w:lineRule="exact"/>
                              <w:rPr>
                                <w:rFonts w:hint="default" w:ascii="Microsoft YaHei" w:hAnsi="Microsoft YaHei" w:eastAsia="Microsoft YaHei" w:cs="Microsoft YaHei"/>
                                <w:color w:val="60B5CC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60B5CC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Software Engineer</w:t>
                            </w:r>
                          </w:p>
                        </w:tc>
                      </w:tr>
                    </w:tbl>
                    <w:p w14:paraId="6B65B5DB"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2611C97"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604" w:tblpY="1966"/>
        <w:tblOverlap w:val="never"/>
        <w:tblW w:w="107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8524"/>
      </w:tblGrid>
      <w:tr w14:paraId="4919E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41" w:type="dxa"/>
            <w:tcBorders>
              <w:top w:val="nil"/>
              <w:bottom w:val="single" w:color="60B5CC" w:themeColor="accent2" w:sz="12" w:space="0"/>
              <w:right w:val="nil"/>
            </w:tcBorders>
            <w:shd w:val="clear" w:color="auto" w:fill="auto"/>
            <w:vAlign w:val="center"/>
          </w:tcPr>
          <w:p w14:paraId="160C6E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Roboto Black" w:hAnsi="Roboto Black" w:eastAsia="SimSun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Roboto Black" w:hAnsi="Roboto Black" w:eastAsia="SimSun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PROFILE</w:t>
            </w:r>
          </w:p>
        </w:tc>
        <w:tc>
          <w:tcPr>
            <w:tcW w:w="8524" w:type="dxa"/>
            <w:tcBorders>
              <w:top w:val="nil"/>
              <w:left w:val="nil"/>
              <w:bottom w:val="single" w:color="60B5CC" w:themeColor="accent2" w:sz="12" w:space="0"/>
            </w:tcBorders>
            <w:shd w:val="clear" w:color="auto" w:fill="auto"/>
            <w:vAlign w:val="center"/>
          </w:tcPr>
          <w:p w14:paraId="3ED0FB6D">
            <w:pPr>
              <w:spacing w:line="240" w:lineRule="exact"/>
              <w:jc w:val="right"/>
              <w:rPr>
                <w:rFonts w:hint="eastAsia" w:ascii="Microsoft YaHei Light" w:hAnsi="Microsoft YaHei Light" w:eastAsia="Microsoft YaHei Light" w:cs="Microsoft YaHei Light"/>
                <w:color w:val="808080" w:themeColor="text1" w:themeTint="80"/>
                <w:sz w:val="24"/>
                <w:szCs w:val="3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808080" w:themeColor="text1" w:themeTint="80"/>
                <w:sz w:val="24"/>
                <w:szCs w:val="3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</w:tc>
      </w:tr>
      <w:tr w14:paraId="3B6D9E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10765" w:type="dxa"/>
            <w:gridSpan w:val="2"/>
            <w:tcBorders>
              <w:top w:val="single" w:color="60B5CC" w:themeColor="accent2" w:sz="12" w:space="0"/>
              <w:bottom w:val="nil"/>
            </w:tcBorders>
            <w:vAlign w:val="center"/>
          </w:tcPr>
          <w:p w14:paraId="64090630">
            <w:pPr>
              <w:rPr>
                <w:rFonts w:hint="eastAsia" w:ascii="Microsoft YaHei Light" w:hAnsi="Microsoft YaHei Light" w:eastAsia="Microsoft YaHei Light" w:cs="Microsoft YaHei Light"/>
                <w:b/>
                <w:bCs/>
                <w:color w:val="808080" w:themeColor="text1" w:themeTint="80"/>
                <w:sz w:val="4"/>
                <w:szCs w:val="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5BC52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0765" w:type="dxa"/>
            <w:gridSpan w:val="2"/>
            <w:tcBorders>
              <w:top w:val="nil"/>
              <w:tl2br w:val="nil"/>
              <w:tr2bl w:val="nil"/>
            </w:tcBorders>
            <w:vAlign w:val="top"/>
          </w:tcPr>
          <w:p w14:paraId="6FCA1615">
            <w:pPr>
              <w:spacing w:after="0" w:line="240" w:lineRule="auto"/>
              <w:rPr>
                <w:rFonts w:hint="default" w:ascii="Arial" w:hAnsi="Arial" w:cs="Arial"/>
                <w:color w:val="595959" w:themeColor="text1" w:themeTint="A6"/>
                <w:spacing w:val="-2"/>
                <w:sz w:val="21"/>
                <w:szCs w:val="21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1"/>
                <w:szCs w:val="21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Highly motivated student currently pursuing a Bachelor’s degree in Software Engineering at University of Engineering and Technology (UET). Experienced in developing web applications as a front-end developer. Strong problem-solving skills with a passion for innovation and continuous learning. Seeking an internship to leverage my technical skills and contribute to software development projects.</w:t>
            </w:r>
          </w:p>
        </w:tc>
      </w:tr>
    </w:tbl>
    <w:tbl>
      <w:tblPr>
        <w:tblStyle w:val="6"/>
        <w:tblpPr w:leftFromText="180" w:rightFromText="180" w:vertAnchor="page" w:horzAnchor="page" w:tblpX="554" w:tblpY="5805"/>
        <w:tblOverlap w:val="never"/>
        <w:tblW w:w="107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1795"/>
        <w:gridCol w:w="1795"/>
        <w:gridCol w:w="3591"/>
      </w:tblGrid>
      <w:tr w14:paraId="2ACB38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385" w:type="dxa"/>
            <w:gridSpan w:val="2"/>
            <w:tcBorders>
              <w:top w:val="nil"/>
              <w:bottom w:val="single" w:color="60B5CC" w:themeColor="accent2" w:sz="12" w:space="0"/>
              <w:right w:val="nil"/>
            </w:tcBorders>
            <w:shd w:val="clear" w:color="auto" w:fill="auto"/>
            <w:vAlign w:val="center"/>
          </w:tcPr>
          <w:p w14:paraId="6E8F58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Roboto Black" w:hAnsi="Roboto Black" w:eastAsia="SimSun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Roboto Black" w:hAnsi="Roboto Black" w:eastAsia="SimSun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EDUCATION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single" w:color="60B5CC" w:themeColor="accent2" w:sz="12" w:space="0"/>
            </w:tcBorders>
            <w:shd w:val="clear" w:color="auto" w:fill="auto"/>
            <w:vAlign w:val="center"/>
          </w:tcPr>
          <w:p w14:paraId="3AE3C95D">
            <w:pPr>
              <w:spacing w:line="240" w:lineRule="exact"/>
              <w:jc w:val="right"/>
              <w:rPr>
                <w:rFonts w:hint="eastAsia" w:ascii="华文中宋" w:hAnsi="华文中宋" w:eastAsia="华文中宋" w:cs="华文中宋"/>
                <w:color w:val="404040" w:themeColor="text1" w:themeTint="BF"/>
                <w:sz w:val="24"/>
                <w:szCs w:val="3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 w14:paraId="6F3A4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10771" w:type="dxa"/>
            <w:gridSpan w:val="4"/>
            <w:tcBorders>
              <w:top w:val="single" w:color="60B5CC" w:themeColor="accent2" w:sz="12" w:space="0"/>
              <w:tl2br w:val="nil"/>
              <w:tr2bl w:val="nil"/>
            </w:tcBorders>
            <w:vAlign w:val="top"/>
          </w:tcPr>
          <w:p w14:paraId="53E72434">
            <w:pPr>
              <w:rPr>
                <w:rFonts w:ascii="黑体" w:hAnsi="黑体" w:eastAsia="黑体" w:cs="黑体"/>
                <w:b/>
                <w:bCs/>
                <w:color w:val="000000"/>
                <w:sz w:val="20"/>
                <w:szCs w:val="22"/>
              </w:rPr>
            </w:pPr>
          </w:p>
        </w:tc>
      </w:tr>
      <w:tr w14:paraId="0283B3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590" w:type="dxa"/>
            <w:shd w:val="clear" w:color="auto" w:fill="auto"/>
          </w:tcPr>
          <w:p w14:paraId="19C738FA">
            <w:pPr>
              <w:spacing w:line="300" w:lineRule="exact"/>
              <w:jc w:val="center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 of Institute</w:t>
            </w:r>
          </w:p>
        </w:tc>
        <w:tc>
          <w:tcPr>
            <w:tcW w:w="3590" w:type="dxa"/>
            <w:gridSpan w:val="2"/>
            <w:shd w:val="clear" w:color="auto" w:fill="auto"/>
          </w:tcPr>
          <w:p w14:paraId="43391BC4">
            <w:pPr>
              <w:spacing w:line="300" w:lineRule="exact"/>
              <w:jc w:val="center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Duration of Study</w:t>
            </w:r>
          </w:p>
        </w:tc>
        <w:tc>
          <w:tcPr>
            <w:tcW w:w="3591" w:type="dxa"/>
            <w:shd w:val="clear" w:color="auto" w:fill="auto"/>
          </w:tcPr>
          <w:p w14:paraId="5CF97254">
            <w:pPr>
              <w:wordWrap/>
              <w:spacing w:line="300" w:lineRule="exact"/>
              <w:jc w:val="center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Degree Name</w:t>
            </w:r>
          </w:p>
        </w:tc>
      </w:tr>
      <w:tr w14:paraId="452FF4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590" w:type="dxa"/>
            <w:tcBorders>
              <w:tl2br w:val="nil"/>
              <w:tr2bl w:val="nil"/>
            </w:tcBorders>
          </w:tcPr>
          <w:p w14:paraId="605EFA0E">
            <w:pPr>
              <w:numPr>
                <w:ilvl w:val="0"/>
                <w:numId w:val="0"/>
              </w:numPr>
              <w:spacing w:line="300" w:lineRule="exact"/>
              <w:ind w:left="220" w:hanging="220"/>
              <w:jc w:val="center"/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University of Engineering and Technology(UET)</w:t>
            </w:r>
          </w:p>
        </w:tc>
        <w:tc>
          <w:tcPr>
            <w:tcW w:w="3590" w:type="dxa"/>
            <w:gridSpan w:val="2"/>
            <w:tcBorders>
              <w:tl2br w:val="nil"/>
              <w:tr2bl w:val="nil"/>
            </w:tcBorders>
          </w:tcPr>
          <w:p w14:paraId="079C6B67">
            <w:pPr>
              <w:numPr>
                <w:ilvl w:val="0"/>
                <w:numId w:val="0"/>
              </w:numPr>
              <w:spacing w:line="300" w:lineRule="exact"/>
              <w:ind w:left="220" w:hanging="220"/>
              <w:jc w:val="center"/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2021-2025</w:t>
            </w:r>
          </w:p>
        </w:tc>
        <w:tc>
          <w:tcPr>
            <w:tcW w:w="3591" w:type="dxa"/>
            <w:tcBorders>
              <w:tl2br w:val="nil"/>
              <w:tr2bl w:val="nil"/>
            </w:tcBorders>
          </w:tcPr>
          <w:p w14:paraId="63AD7AD9">
            <w:pPr>
              <w:numPr>
                <w:ilvl w:val="0"/>
                <w:numId w:val="0"/>
              </w:numPr>
              <w:spacing w:line="300" w:lineRule="exact"/>
              <w:ind w:left="220" w:hanging="220"/>
              <w:jc w:val="center"/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BS Software Engineering</w:t>
            </w:r>
          </w:p>
        </w:tc>
      </w:tr>
      <w:tr w14:paraId="5D49BB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10771" w:type="dxa"/>
            <w:gridSpan w:val="4"/>
            <w:tcBorders>
              <w:tl2br w:val="nil"/>
              <w:tr2bl w:val="nil"/>
            </w:tcBorders>
            <w:vAlign w:val="top"/>
          </w:tcPr>
          <w:p w14:paraId="28974DC2">
            <w:pPr>
              <w:spacing w:after="0" w:line="240" w:lineRule="auto"/>
              <w:rPr>
                <w:rFonts w:hint="default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5555D3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3590" w:type="dxa"/>
            <w:tcBorders>
              <w:tl2br w:val="nil"/>
              <w:tr2bl w:val="nil"/>
            </w:tcBorders>
            <w:shd w:val="clear" w:color="auto" w:fill="auto"/>
            <w:vAlign w:val="top"/>
          </w:tcPr>
          <w:p w14:paraId="13D59FE4">
            <w:pPr>
              <w:spacing w:line="300" w:lineRule="exact"/>
              <w:jc w:val="center"/>
              <w:rPr>
                <w:rFonts w:hint="default" w:ascii="Arial" w:hAnsi="Arial" w:eastAsia="Microsoft YaHei" w:cs="Arial"/>
                <w:color w:val="808080" w:themeColor="text1" w:themeTint="80"/>
                <w:spacing w:val="-2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Running Semester</w:t>
            </w:r>
          </w:p>
        </w:tc>
        <w:tc>
          <w:tcPr>
            <w:tcW w:w="3590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 w14:paraId="3488254F">
            <w:pPr>
              <w:spacing w:line="300" w:lineRule="exact"/>
              <w:jc w:val="center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Last Semester GPA</w:t>
            </w:r>
          </w:p>
        </w:tc>
        <w:tc>
          <w:tcPr>
            <w:tcW w:w="3591" w:type="dxa"/>
            <w:tcBorders>
              <w:tl2br w:val="nil"/>
              <w:tr2bl w:val="nil"/>
            </w:tcBorders>
            <w:shd w:val="clear" w:color="auto" w:fill="auto"/>
            <w:vAlign w:val="top"/>
          </w:tcPr>
          <w:p w14:paraId="48968205">
            <w:pPr>
              <w:spacing w:line="300" w:lineRule="exact"/>
              <w:jc w:val="center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Running CGPA</w:t>
            </w:r>
          </w:p>
        </w:tc>
      </w:tr>
      <w:tr w14:paraId="1F2E4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3590" w:type="dxa"/>
            <w:tcBorders>
              <w:tl2br w:val="nil"/>
              <w:tr2bl w:val="nil"/>
            </w:tcBorders>
            <w:shd w:val="clear" w:color="auto" w:fill="auto"/>
            <w:vAlign w:val="top"/>
          </w:tcPr>
          <w:p w14:paraId="7A7D2333">
            <w:pPr>
              <w:numPr>
                <w:ilvl w:val="0"/>
                <w:numId w:val="0"/>
              </w:numPr>
              <w:spacing w:line="300" w:lineRule="exact"/>
              <w:ind w:left="220" w:hanging="220"/>
              <w:jc w:val="center"/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6th semester</w:t>
            </w:r>
          </w:p>
        </w:tc>
        <w:tc>
          <w:tcPr>
            <w:tcW w:w="3590" w:type="dxa"/>
            <w:gridSpan w:val="2"/>
            <w:tcBorders>
              <w:tl2br w:val="nil"/>
              <w:tr2bl w:val="nil"/>
            </w:tcBorders>
            <w:shd w:val="clear" w:color="auto" w:fill="auto"/>
            <w:vAlign w:val="top"/>
          </w:tcPr>
          <w:p w14:paraId="443DE787">
            <w:pPr>
              <w:numPr>
                <w:ilvl w:val="0"/>
                <w:numId w:val="0"/>
              </w:numPr>
              <w:spacing w:line="300" w:lineRule="exact"/>
              <w:ind w:left="220" w:hanging="220"/>
              <w:jc w:val="center"/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3.428</w:t>
            </w:r>
          </w:p>
        </w:tc>
        <w:tc>
          <w:tcPr>
            <w:tcW w:w="3591" w:type="dxa"/>
            <w:tcBorders>
              <w:tl2br w:val="nil"/>
              <w:tr2bl w:val="nil"/>
            </w:tcBorders>
            <w:shd w:val="clear" w:color="auto" w:fill="auto"/>
            <w:vAlign w:val="top"/>
          </w:tcPr>
          <w:p w14:paraId="3CFA48C2">
            <w:pPr>
              <w:numPr>
                <w:ilvl w:val="0"/>
                <w:numId w:val="0"/>
              </w:numPr>
              <w:spacing w:line="300" w:lineRule="exact"/>
              <w:ind w:left="220" w:hanging="220"/>
              <w:jc w:val="center"/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Microsoft YaHei Light" w:cs="Arial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3.286</w:t>
            </w:r>
          </w:p>
        </w:tc>
      </w:tr>
    </w:tbl>
    <w:tbl>
      <w:tblPr>
        <w:tblStyle w:val="6"/>
        <w:tblpPr w:leftFromText="180" w:rightFromText="180" w:vertAnchor="text" w:horzAnchor="page" w:tblpX="488" w:tblpY="6488"/>
        <w:tblOverlap w:val="never"/>
        <w:tblW w:w="107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3137"/>
        <w:gridCol w:w="5386"/>
      </w:tblGrid>
      <w:tr w14:paraId="417E0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exact"/>
        </w:trPr>
        <w:tc>
          <w:tcPr>
            <w:tcW w:w="2248" w:type="dxa"/>
            <w:tcBorders>
              <w:top w:val="nil"/>
              <w:bottom w:val="single" w:color="60B5CC" w:themeColor="accent2" w:sz="12" w:space="0"/>
              <w:right w:val="nil"/>
            </w:tcBorders>
            <w:shd w:val="clear" w:color="auto" w:fill="auto"/>
            <w:vAlign w:val="center"/>
          </w:tcPr>
          <w:p w14:paraId="189413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Roboto Black" w:hAnsi="Roboto Black" w:eastAsia="SimSun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Roboto Black" w:hAnsi="Roboto Black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PROJECTS</w:t>
            </w:r>
          </w:p>
        </w:tc>
        <w:tc>
          <w:tcPr>
            <w:tcW w:w="8523" w:type="dxa"/>
            <w:gridSpan w:val="2"/>
            <w:tcBorders>
              <w:top w:val="nil"/>
              <w:left w:val="nil"/>
              <w:bottom w:val="single" w:color="60B5CC" w:themeColor="accent2" w:sz="12" w:space="0"/>
            </w:tcBorders>
            <w:shd w:val="clear" w:color="auto" w:fill="auto"/>
            <w:vAlign w:val="center"/>
          </w:tcPr>
          <w:p w14:paraId="73B4A799">
            <w:pPr>
              <w:spacing w:line="240" w:lineRule="exact"/>
              <w:jc w:val="right"/>
              <w:rPr>
                <w:rFonts w:hint="eastAsia" w:ascii="华文中宋" w:hAnsi="华文中宋" w:eastAsia="华文中宋" w:cs="华文中宋"/>
                <w:color w:val="808080" w:themeColor="text1" w:themeTint="80"/>
                <w:sz w:val="24"/>
                <w:szCs w:val="3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725BA2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10771" w:type="dxa"/>
            <w:gridSpan w:val="3"/>
            <w:tcBorders>
              <w:top w:val="single" w:color="60B5CC" w:themeColor="accent2" w:sz="12" w:space="0"/>
              <w:tl2br w:val="nil"/>
              <w:tr2bl w:val="nil"/>
            </w:tcBorders>
            <w:vAlign w:val="top"/>
          </w:tcPr>
          <w:p w14:paraId="6522B885">
            <w:pPr>
              <w:rPr>
                <w:rFonts w:ascii="黑体" w:hAnsi="黑体" w:eastAsia="黑体" w:cs="黑体"/>
                <w:b/>
                <w:bCs/>
                <w:color w:val="000000"/>
                <w:sz w:val="20"/>
                <w:szCs w:val="22"/>
              </w:rPr>
            </w:pPr>
          </w:p>
        </w:tc>
      </w:tr>
      <w:tr w14:paraId="7C82E3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771" w:type="dxa"/>
            <w:gridSpan w:val="3"/>
          </w:tcPr>
          <w:p w14:paraId="6E1E2937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Microsoft YaHei Light" w:hAnsi="Microsoft YaHei Light" w:eastAsia="Microsoft YaHei Light" w:cs="Microsoft YaHei Light"/>
                <w:color w:val="595959" w:themeColor="text1" w:themeTint="A6"/>
                <w:sz w:val="20"/>
                <w:szCs w:val="2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Web Development</w:t>
            </w:r>
          </w:p>
        </w:tc>
      </w:tr>
      <w:tr w14:paraId="6F1637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10771" w:type="dxa"/>
            <w:gridSpan w:val="3"/>
            <w:vAlign w:val="top"/>
          </w:tcPr>
          <w:p w14:paraId="23878286"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default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7AFFD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0" w:hRule="atLeast"/>
        </w:trPr>
        <w:tc>
          <w:tcPr>
            <w:tcW w:w="5385" w:type="dxa"/>
            <w:gridSpan w:val="2"/>
            <w:shd w:val="clear" w:color="auto" w:fill="auto"/>
          </w:tcPr>
          <w:p w14:paraId="11BE07F8">
            <w:pPr>
              <w:spacing w:line="300" w:lineRule="exact"/>
              <w:jc w:val="center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Project Name</w:t>
            </w:r>
          </w:p>
        </w:tc>
        <w:tc>
          <w:tcPr>
            <w:tcW w:w="5386" w:type="dxa"/>
            <w:shd w:val="clear" w:color="auto" w:fill="auto"/>
          </w:tcPr>
          <w:p w14:paraId="571F1918">
            <w:pPr>
              <w:spacing w:line="300" w:lineRule="exact"/>
              <w:jc w:val="center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Languages used</w:t>
            </w:r>
          </w:p>
        </w:tc>
      </w:tr>
      <w:tr w14:paraId="15962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385" w:type="dxa"/>
            <w:gridSpan w:val="2"/>
          </w:tcPr>
          <w:p w14:paraId="3268AA70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b w:val="0"/>
                <w:bCs w:val="0"/>
                <w:color w:val="auto"/>
                <w:spacing w:val="-2"/>
                <w:sz w:val="16"/>
                <w:szCs w:val="16"/>
                <w:lang w:val="en-US"/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lang w:val="en-US"/>
              </w:rPr>
              <w:t>COURSE LEARNING WEBSITE</w:t>
            </w:r>
          </w:p>
        </w:tc>
        <w:tc>
          <w:tcPr>
            <w:tcW w:w="5386" w:type="dxa"/>
          </w:tcPr>
          <w:p w14:paraId="515E2A64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HTML, CSS, JS, PHP</w:t>
            </w:r>
          </w:p>
        </w:tc>
      </w:tr>
      <w:tr w14:paraId="1BE75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385" w:type="dxa"/>
            <w:gridSpan w:val="2"/>
          </w:tcPr>
          <w:p w14:paraId="35E1880C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lang w:val="en-US"/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lang w:val="en-US"/>
              </w:rPr>
              <w:t>Quiz App</w:t>
            </w:r>
          </w:p>
        </w:tc>
        <w:tc>
          <w:tcPr>
            <w:tcW w:w="5386" w:type="dxa"/>
          </w:tcPr>
          <w:p w14:paraId="6BB17D1F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Java</w:t>
            </w:r>
          </w:p>
        </w:tc>
      </w:tr>
      <w:tr w14:paraId="4DED3C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385" w:type="dxa"/>
            <w:gridSpan w:val="2"/>
          </w:tcPr>
          <w:p w14:paraId="6590EBAC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lang w:val="en-US"/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lang w:val="en-US"/>
              </w:rPr>
              <w:t>Campus Portal</w:t>
            </w:r>
          </w:p>
        </w:tc>
        <w:tc>
          <w:tcPr>
            <w:tcW w:w="5386" w:type="dxa"/>
          </w:tcPr>
          <w:p w14:paraId="778AAD9D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React JS, tailwind CSS, JavaScript</w:t>
            </w:r>
          </w:p>
        </w:tc>
      </w:tr>
      <w:tr w14:paraId="39BB8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385" w:type="dxa"/>
            <w:gridSpan w:val="2"/>
          </w:tcPr>
          <w:p w14:paraId="588535B3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lang w:val="en-US"/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lang w:val="en-US"/>
              </w:rPr>
              <w:t>Leave Management System</w:t>
            </w:r>
          </w:p>
        </w:tc>
        <w:tc>
          <w:tcPr>
            <w:tcW w:w="5386" w:type="dxa"/>
          </w:tcPr>
          <w:p w14:paraId="13B3659F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React JS, Tailwind CSS, Node JS</w:t>
            </w:r>
          </w:p>
        </w:tc>
      </w:tr>
    </w:tbl>
    <w:tbl>
      <w:tblPr>
        <w:tblStyle w:val="6"/>
        <w:tblpPr w:leftFromText="180" w:rightFromText="180" w:vertAnchor="text" w:horzAnchor="page" w:tblpX="483" w:tblpY="745"/>
        <w:tblOverlap w:val="never"/>
        <w:tblW w:w="10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79"/>
        <w:gridCol w:w="3662"/>
        <w:gridCol w:w="2166"/>
        <w:gridCol w:w="2695"/>
      </w:tblGrid>
      <w:tr w14:paraId="7A638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47" w:type="dxa"/>
            <w:gridSpan w:val="2"/>
            <w:tcBorders>
              <w:top w:val="nil"/>
              <w:bottom w:val="single" w:color="60B5CC" w:themeColor="accent2" w:sz="12" w:space="0"/>
              <w:right w:val="nil"/>
            </w:tcBorders>
            <w:shd w:val="clear" w:color="auto" w:fill="auto"/>
            <w:vAlign w:val="center"/>
          </w:tcPr>
          <w:p w14:paraId="3D4421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Roboto Black" w:hAnsi="Roboto Black" w:eastAsia="SimSun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Roboto Black" w:hAnsi="Roboto Black" w:eastAsia="SimSun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SKILLS</w:t>
            </w:r>
          </w:p>
        </w:tc>
        <w:tc>
          <w:tcPr>
            <w:tcW w:w="8523" w:type="dxa"/>
            <w:gridSpan w:val="3"/>
            <w:tcBorders>
              <w:top w:val="nil"/>
              <w:left w:val="nil"/>
              <w:bottom w:val="single" w:color="60B5CC" w:themeColor="accent2" w:sz="12" w:space="0"/>
            </w:tcBorders>
            <w:shd w:val="clear" w:color="auto" w:fill="auto"/>
            <w:vAlign w:val="center"/>
          </w:tcPr>
          <w:p w14:paraId="70334462">
            <w:pPr>
              <w:spacing w:line="240" w:lineRule="exact"/>
              <w:jc w:val="right"/>
              <w:rPr>
                <w:rFonts w:hint="default" w:ascii="华文中宋" w:hAnsi="华文中宋" w:eastAsia="华文中宋" w:cs="华文中宋"/>
                <w:color w:val="808080" w:themeColor="text1" w:themeTint="80"/>
                <w:sz w:val="24"/>
                <w:szCs w:val="3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15151E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0" w:hRule="exact"/>
        </w:trPr>
        <w:tc>
          <w:tcPr>
            <w:tcW w:w="10770" w:type="dxa"/>
            <w:gridSpan w:val="5"/>
            <w:tcBorders>
              <w:top w:val="single" w:color="60B5CC" w:themeColor="accent2" w:sz="12" w:space="0"/>
              <w:bottom w:val="nil"/>
              <w:tl2br w:val="nil"/>
              <w:tr2bl w:val="nil"/>
            </w:tcBorders>
            <w:vAlign w:val="center"/>
          </w:tcPr>
          <w:p w14:paraId="74C947B9">
            <w:pPr>
              <w:rPr>
                <w:rFonts w:ascii="黑体" w:hAnsi="黑体" w:eastAsia="黑体" w:cs="黑体"/>
                <w:color w:val="262626" w:themeColor="text1" w:themeTint="D9"/>
                <w:sz w:val="20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 w14:paraId="1804E7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5909" w:type="dxa"/>
            <w:gridSpan w:val="3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0233AAD0">
            <w:pPr>
              <w:spacing w:line="300" w:lineRule="exact"/>
              <w:jc w:val="center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Web Development Skills</w:t>
            </w:r>
          </w:p>
        </w:tc>
        <w:tc>
          <w:tcPr>
            <w:tcW w:w="486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62C9BA73">
            <w:pPr>
              <w:spacing w:line="300" w:lineRule="exact"/>
              <w:jc w:val="center"/>
              <w:rPr>
                <w:rFonts w:hint="eastAsia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Other </w:t>
            </w:r>
            <w:r>
              <w:rPr>
                <w:rFonts w:hint="eastAsia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14:textFill>
                  <w14:solidFill>
                    <w14:schemeClr w14:val="accent2"/>
                  </w14:solidFill>
                </w14:textFill>
              </w:rPr>
              <w:t>Language Skills</w:t>
            </w:r>
          </w:p>
        </w:tc>
      </w:tr>
      <w:tr w14:paraId="14BDF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2168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7325CCF9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eastAsia="SimSun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Database</w:t>
            </w:r>
          </w:p>
        </w:tc>
        <w:tc>
          <w:tcPr>
            <w:tcW w:w="374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624EC66A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81915</wp:posOffset>
                      </wp:positionV>
                      <wp:extent cx="2071370" cy="76200"/>
                      <wp:effectExtent l="0" t="0" r="5080" b="0"/>
                      <wp:wrapNone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51380" y="8864600"/>
                                <a:ext cx="2071370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2DC0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5" o:spid="_x0000_s1026" o:spt="2" style="position:absolute;left:0pt;margin-left:8.55pt;margin-top:6.45pt;height:6pt;width:163.1pt;z-index:251668480;v-text-anchor:middle;mso-width-relative:page;mso-height-relative:page;" fillcolor="#60B5CC [3205]" filled="t" stroked="f" coordsize="21600,21600" arcsize="0.5" o:gfxdata="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VZC1/NcAAAAIAQAADwAAAAAAAAABACAAAAAiAAAAZHJzL2Rvd25yZXYueG1s&#10;UEsBAhQAFAAAAAgAh07iQPDtxbCkAgAAGAUAAA4AAAAAAAAAAQAgAAAAJgEAAGRycy9lMm9Eb2Mu&#10;eG1sUEsFBgAAAAAGAAYAWQEAADw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602DC07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66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6DB9FBED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C++</w:t>
            </w:r>
          </w:p>
        </w:tc>
        <w:tc>
          <w:tcPr>
            <w:tcW w:w="2695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0389F911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100330</wp:posOffset>
                      </wp:positionV>
                      <wp:extent cx="1562100" cy="76200"/>
                      <wp:effectExtent l="0" t="0" r="0" b="0"/>
                      <wp:wrapNone/>
                      <wp:docPr id="24" name="圆角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67A1DF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24" o:spid="_x0000_s1026" o:spt="2" style="position:absolute;left:0pt;margin-left:0.45pt;margin-top:7.9pt;height:6pt;width:123pt;z-index:251672576;v-text-anchor:middle;mso-width-relative:page;mso-height-relative:page;" fillcolor="#60B5CC [3205]" filled="t" stroked="f" coordsize="21600,21600" arcsize="0.5" o:gfxdata="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/iTs&#10;MdMAAAAGAQAADwAAAAAAAAABACAAAAAiAAAAZHJzL2Rvd25yZXYueG1sUEsBAhQAFAAAAAgAh07i&#10;QG1yAXeZAgAADgUAAA4AAAAAAAAAAQAgAAAAIgEAAGRycy9lMm9Eb2MueG1sUEsFBgAAAAAGAAYA&#10;WQEAAC0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1E67A1DF">
                            <w:pPr>
                              <w:jc w:val="both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14:paraId="655F0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68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247B8EBB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eastAsia="SimSun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SQL</w:t>
            </w:r>
            <w:bookmarkStart w:id="0" w:name="_GoBack"/>
            <w:bookmarkEnd w:id="0"/>
          </w:p>
        </w:tc>
        <w:tc>
          <w:tcPr>
            <w:tcW w:w="374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7F9FDB6A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120015</wp:posOffset>
                      </wp:positionV>
                      <wp:extent cx="2070100" cy="76200"/>
                      <wp:effectExtent l="0" t="0" r="6350" b="0"/>
                      <wp:wrapNone/>
                      <wp:docPr id="17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0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2DCD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0" o:spid="_x0000_s1026" o:spt="2" style="position:absolute;left:0pt;margin-left:6.8pt;margin-top:9.45pt;height:6pt;width:163pt;z-index:251675648;v-text-anchor:middle;mso-width-relative:page;mso-height-relative:page;" fillcolor="#60B5CC [3205]" filled="t" stroked="f" coordsize="21600,21600" arcsize="0.5" o:gfxdata="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yVF&#10;P9UAAAAIAQAADwAAAAAAAAABACAAAAAiAAAAZHJzL2Rvd25yZXYueG1sUEsBAhQAFAAAAAgAh07i&#10;QEpaYWmXAgAADgUAAA4AAAAAAAAAAQAgAAAAJAEAAGRycy9lMm9Eb2MueG1sUEsFBgAAAAAGAAYA&#10;WQEAAC0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342DCD35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66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65716BA9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Problem Solving</w:t>
            </w:r>
          </w:p>
        </w:tc>
        <w:tc>
          <w:tcPr>
            <w:tcW w:w="2695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48DC9105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106045</wp:posOffset>
                      </wp:positionV>
                      <wp:extent cx="1558925" cy="76200"/>
                      <wp:effectExtent l="0" t="0" r="3175" b="0"/>
                      <wp:wrapNone/>
                      <wp:docPr id="2" name="圆角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925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23E77B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22" o:spid="_x0000_s1026" o:spt="2" style="position:absolute;left:0pt;margin-left:0.55pt;margin-top:8.35pt;height:6pt;width:122.75pt;z-index:251677696;v-text-anchor:middle;mso-width-relative:page;mso-height-relative:page;" fillcolor="#60B5CC [3205]" filled="t" stroked="f" coordsize="21600,21600" arcsize="0.5" o:gfxdata="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oQhhtUAAAAHAQAADwAAAAAAAAABACAAAAAiAAAAZHJzL2Rvd25yZXYueG1sUEsBAhQAFAAAAAgA&#10;h07iQH+KpHuaAgAADQUAAA4AAAAAAAAAAQAgAAAAJAEAAGRycy9lMm9Eb2MueG1sUEsFBgAAAAAG&#10;AAYAWQEAADA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6223E77B">
                            <w:pPr>
                              <w:jc w:val="both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14:paraId="4F3E1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2" w:hRule="atLeast"/>
        </w:trPr>
        <w:tc>
          <w:tcPr>
            <w:tcW w:w="2168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12692CAF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eastAsia="SimSun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JavaScript</w:t>
            </w:r>
          </w:p>
        </w:tc>
        <w:tc>
          <w:tcPr>
            <w:tcW w:w="374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7D3DC501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61595</wp:posOffset>
                      </wp:positionV>
                      <wp:extent cx="2070100" cy="76200"/>
                      <wp:effectExtent l="0" t="0" r="6350" b="0"/>
                      <wp:wrapNone/>
                      <wp:docPr id="10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0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4D38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0" o:spid="_x0000_s1026" o:spt="2" style="position:absolute;left:0pt;margin-left:8.5pt;margin-top:4.85pt;height:6pt;width:163pt;z-index:251670528;v-text-anchor:middle;mso-width-relative:page;mso-height-relative:page;" fillcolor="#60B5CC [3205]" filled="t" stroked="f" coordsize="21600,21600" arcsize="0.5" o:gfxdata="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crNb8&#10;1QAAAAcBAAAPAAAAAAAAAAEAIAAAACIAAABkcnMvZG93bnJldi54bWxQSwECFAAUAAAACACHTuJA&#10;5RgBWJYCAAAOBQAADgAAAAAAAAABACAAAAAkAQAAZHJzL2Uyb0RvYy54bWxQSwUGAAAAAAYABgBZ&#10;AQAAL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454D388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77DC99BF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SQA Testing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333EDE5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77470</wp:posOffset>
                      </wp:positionV>
                      <wp:extent cx="1558925" cy="76200"/>
                      <wp:effectExtent l="0" t="0" r="3175" b="0"/>
                      <wp:wrapNone/>
                      <wp:docPr id="6" name="圆角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925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ED555A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22" o:spid="_x0000_s1026" o:spt="2" style="position:absolute;left:0pt;margin-left:2.6pt;margin-top:6.1pt;height:6pt;width:122.75pt;z-index:251679744;v-text-anchor:middle;mso-width-relative:page;mso-height-relative:page;" fillcolor="#60B5CC [3205]" filled="t" stroked="f" coordsize="21600,21600" arcsize="0.5" o:gfxdata="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pn&#10;iKXUAAAABwEAAA8AAAAAAAAAAQAgAAAAIgAAAGRycy9kb3ducmV2LnhtbFBLAQIUABQAAAAIAIdO&#10;4kC2PM+YmQIAAA0FAAAOAAAAAAAAAAEAIAAAACMBAABkcnMvZTJvRG9jLnhtbFBLBQYAAAAABgAG&#10;AFkBAAAu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69ED555A">
                            <w:pPr>
                              <w:jc w:val="both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14:paraId="65185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168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13BB619C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PHP</w:t>
            </w:r>
          </w:p>
        </w:tc>
        <w:tc>
          <w:tcPr>
            <w:tcW w:w="374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4B0E39E6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151765</wp:posOffset>
                      </wp:positionV>
                      <wp:extent cx="2070100" cy="76200"/>
                      <wp:effectExtent l="0" t="0" r="6350" b="0"/>
                      <wp:wrapNone/>
                      <wp:docPr id="19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0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3FC83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0" o:spid="_x0000_s1026" o:spt="2" style="position:absolute;left:0pt;margin-left:9.55pt;margin-top:11.95pt;height:6pt;width:163pt;z-index:251675648;v-text-anchor:middle;mso-width-relative:page;mso-height-relative:page;" fillcolor="#60B5CC [3205]" filled="t" stroked="f" coordsize="21600,21600" arcsize="0.5" o:gfxdata="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0&#10;q8Rw1gAAAAgBAAAPAAAAAAAAAAEAIAAAACIAAABkcnMvZG93bnJldi54bWxQSwECFAAUAAAACACH&#10;TuJAFN+hC5gCAAAOBQAADgAAAAAAAAABACAAAAAlAQAAZHJzL2Uyb0RvYy54bWxQSwUGAAAAAAYA&#10;BgBZAQAALw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383FC83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7ECDA1E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SRS/CRS documentation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13012ADF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149225</wp:posOffset>
                      </wp:positionV>
                      <wp:extent cx="1558925" cy="76200"/>
                      <wp:effectExtent l="0" t="0" r="3175" b="0"/>
                      <wp:wrapNone/>
                      <wp:docPr id="9" name="圆角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925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1038D5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22" o:spid="_x0000_s1026" o:spt="2" style="position:absolute;left:0pt;margin-left:-0.2pt;margin-top:11.75pt;height:6pt;width:122.75pt;z-index:251680768;v-text-anchor:middle;mso-width-relative:page;mso-height-relative:page;" fillcolor="#60B5CC [3205]" filled="t" stroked="f" coordsize="21600,21600" arcsize="0.5" o:gfxdata="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9SinHdUAAAAHAQAADwAAAAAAAAABACAAAAAiAAAAZHJzL2Rvd25yZXYueG1sUEsBAhQAFAAAAAgA&#10;h07iQMoVCbSaAgAADQUAAA4AAAAAAAAAAQAgAAAAJAEAAGRycy9lMm9Eb2MueG1sUEsFBgAAAAAG&#10;AAYAWQEAADA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1C1038D5">
                            <w:pPr>
                              <w:jc w:val="both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14:paraId="7C0FD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1" w:hRule="atLeast"/>
        </w:trPr>
        <w:tc>
          <w:tcPr>
            <w:tcW w:w="2168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3C6B57EC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React JS</w:t>
            </w:r>
          </w:p>
        </w:tc>
        <w:tc>
          <w:tcPr>
            <w:tcW w:w="374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3C501231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99695</wp:posOffset>
                      </wp:positionV>
                      <wp:extent cx="2048510" cy="76200"/>
                      <wp:effectExtent l="0" t="0" r="8890" b="0"/>
                      <wp:wrapNone/>
                      <wp:docPr id="25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510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D219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0" o:spid="_x0000_s1026" o:spt="2" style="position:absolute;left:0pt;margin-left:5.65pt;margin-top:7.85pt;height:6pt;width:161.3pt;z-index:251676672;v-text-anchor:middle;mso-width-relative:page;mso-height-relative:page;" fillcolor="#60B5CC [3205]" filled="t" stroked="f" coordsize="21600,21600" arcsize="0.5" o:gfxdata="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H&#10;QbJ81gAAAAgBAAAPAAAAAAAAAAEAIAAAACIAAABkcnMvZG93bnJldi54bWxQSwECFAAUAAAACACH&#10;TuJAJ7OqAZgCAAAOBQAADgAAAAAAAAABACAAAAAlAQAAZHJzL2Uyb0RvYy54bWxQSwUGAAAAAAYA&#10;BgBZAQAALw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62D21937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01499CE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Communication skills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5CFEF06F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="Arial" w:hAnsi="Arial" w:cs="Arial"/>
                <w:color w:val="808080" w:themeColor="text1" w:themeTint="80"/>
                <w:spacing w:val="-2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73025</wp:posOffset>
                      </wp:positionV>
                      <wp:extent cx="1558925" cy="76200"/>
                      <wp:effectExtent l="0" t="0" r="3175" b="0"/>
                      <wp:wrapNone/>
                      <wp:docPr id="4" name="圆角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925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A4DAA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22" o:spid="_x0000_s1026" o:spt="2" style="position:absolute;left:0pt;margin-left:0.55pt;margin-top:5.75pt;height:6pt;width:122.75pt;z-index:251678720;v-text-anchor:middle;mso-width-relative:page;mso-height-relative:page;" fillcolor="#60B5CC [3205]" filled="t" stroked="f" coordsize="21600,21600" arcsize="0.5" o:gfxdata="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999FBdUAAAAHAQAADwAAAAAAAAABACAAAAAiAAAAZHJzL2Rvd25yZXYueG1sUEsBAhQAFAAAAAgA&#10;h07iQPJkwgSaAgAADQUAAA4AAAAAAAAAAQAgAAAAJAEAAGRycy9lMm9Eb2MueG1sUEsFBgAAAAAG&#10;AAYAWQEAADA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10A4DAAA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14:paraId="015C3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2"/>
          <w:wAfter w:w="4861" w:type="dxa"/>
          <w:trHeight w:val="339" w:hRule="atLeast"/>
        </w:trPr>
        <w:tc>
          <w:tcPr>
            <w:tcW w:w="2168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12A100DA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Node.js</w:t>
            </w:r>
          </w:p>
        </w:tc>
        <w:tc>
          <w:tcPr>
            <w:tcW w:w="374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1A36B8C2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85090</wp:posOffset>
                      </wp:positionV>
                      <wp:extent cx="1089025" cy="76200"/>
                      <wp:effectExtent l="0" t="0" r="15875" b="0"/>
                      <wp:wrapNone/>
                      <wp:docPr id="1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A6196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0" o:spid="_x0000_s1026" o:spt="2" style="position:absolute;left:0pt;margin-left:4.7pt;margin-top:6.7pt;height:6pt;width:85.75pt;z-index:251681792;v-text-anchor:middle;mso-width-relative:page;mso-height-relative:page;" fillcolor="#60B5CC [3205]" filled="t" stroked="f" coordsize="21600,21600" arcsize="0.5" o:gfxdata="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GoChwdcAAAAIAQAADwAAAAAAAAABACAAAAAiAAAAZHJzL2Rvd25yZXYueG1sUEsBAhQAFAAAAAgA&#10;h07iQNZWGA2YAgAADQUAAA4AAAAAAAAAAQAgAAAAJgEAAGRycy9lMm9Eb2MueG1sUEsFBgAAAAAG&#10;AAYAWQEAADA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5DA61961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14:paraId="60978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61" w:type="dxa"/>
          <w:trHeight w:val="383" w:hRule="atLeast"/>
        </w:trPr>
        <w:tc>
          <w:tcPr>
            <w:tcW w:w="2168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7ED407DA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Express.js</w:t>
            </w:r>
          </w:p>
        </w:tc>
        <w:tc>
          <w:tcPr>
            <w:tcW w:w="374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53669465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71755</wp:posOffset>
                      </wp:positionV>
                      <wp:extent cx="1089025" cy="76200"/>
                      <wp:effectExtent l="0" t="0" r="15875" b="0"/>
                      <wp:wrapNone/>
                      <wp:docPr id="3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025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69C30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0" o:spid="_x0000_s1026" o:spt="2" style="position:absolute;left:0pt;margin-left:5.15pt;margin-top:5.65pt;height:6pt;width:85.75pt;z-index:251682816;v-text-anchor:middle;mso-width-relative:page;mso-height-relative:page;" fillcolor="#60B5CC [3205]" filled="t" stroked="f" coordsize="21600,21600" arcsize="0.5" o:gfxdata="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z0ACtYAAAAIAQAADwAAAAAAAAABACAAAAAiAAAAZHJzL2Rvd25yZXYueG1sUEsBAhQAFAAAAAgA&#10;h07iQJIOFZGZAgAADQUAAA4AAAAAAAAAAQAgAAAAJQEAAGRycy9lMm9Eb2MueG1sUEsFBgAAAAAG&#10;AAYAWQEAADA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5669C30A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14:paraId="16C7AE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61" w:type="dxa"/>
          <w:trHeight w:val="383" w:hRule="atLeast"/>
        </w:trPr>
        <w:tc>
          <w:tcPr>
            <w:tcW w:w="2168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3D24C35D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pacing w:val="-2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Tailwind CSS</w:t>
            </w:r>
          </w:p>
        </w:tc>
        <w:tc>
          <w:tcPr>
            <w:tcW w:w="3741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4D43B95F"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70485</wp:posOffset>
                      </wp:positionV>
                      <wp:extent cx="2070100" cy="76200"/>
                      <wp:effectExtent l="0" t="0" r="6350" b="0"/>
                      <wp:wrapNone/>
                      <wp:docPr id="11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0" cy="76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2C0F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0" o:spid="_x0000_s1026" o:spt="2" style="position:absolute;left:0pt;margin-left:4.5pt;margin-top:5.55pt;height:6pt;width:163pt;z-index:251683840;v-text-anchor:middle;mso-width-relative:page;mso-height-relative:page;" fillcolor="#60B5CC [3205]" filled="t" stroked="f" coordsize="21600,21600" arcsize="0.5" o:gfxdata="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lMy&#10;ktUAAAAHAQAADwAAAAAAAAABACAAAAAiAAAAZHJzL2Rvd25yZXYueG1sUEsBAhQAFAAAAAgAh07i&#10;QMe0BxaXAgAADgUAAA4AAAAAAAAAAQAgAAAAJAEAAGRycy9lMm9Eb2MueG1sUEsFBgAAAAAGAAYA&#10;WQEAAC0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0D2C0F8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tbl>
      <w:tblPr>
        <w:tblStyle w:val="6"/>
        <w:tblpPr w:leftFromText="180" w:rightFromText="180" w:vertAnchor="page" w:horzAnchor="page" w:tblpX="671" w:tblpY="14883"/>
        <w:tblOverlap w:val="never"/>
        <w:tblW w:w="10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2692"/>
        <w:gridCol w:w="1"/>
        <w:gridCol w:w="2691"/>
        <w:gridCol w:w="2694"/>
      </w:tblGrid>
      <w:tr w14:paraId="4BFA1C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385" w:type="dxa"/>
            <w:gridSpan w:val="3"/>
            <w:tcBorders>
              <w:top w:val="nil"/>
              <w:bottom w:val="single" w:color="60B5CC" w:themeColor="accent2" w:sz="12" w:space="0"/>
              <w:right w:val="nil"/>
            </w:tcBorders>
            <w:shd w:val="clear" w:color="auto" w:fill="auto"/>
            <w:vAlign w:val="center"/>
          </w:tcPr>
          <w:p w14:paraId="29E150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Roboto Black" w:hAnsi="Roboto Black" w:eastAsia="SimSun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Roboto Black" w:hAnsi="Roboto Black" w:cs="Roboto Black"/>
                <w:i w:val="0"/>
                <w:caps w:val="0"/>
                <w:color w:val="404040" w:themeColor="text1" w:themeTint="BF"/>
                <w:spacing w:val="0"/>
                <w:sz w:val="32"/>
                <w:szCs w:val="32"/>
                <w:shd w:val="clear" w:fill="FFFFF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Internships</w:t>
            </w:r>
          </w:p>
        </w:tc>
        <w:tc>
          <w:tcPr>
            <w:tcW w:w="5385" w:type="dxa"/>
            <w:gridSpan w:val="2"/>
            <w:tcBorders>
              <w:top w:val="nil"/>
              <w:left w:val="nil"/>
              <w:bottom w:val="single" w:color="60B5CC" w:themeColor="accent2" w:sz="12" w:space="0"/>
            </w:tcBorders>
            <w:shd w:val="clear" w:color="auto" w:fill="auto"/>
            <w:vAlign w:val="center"/>
          </w:tcPr>
          <w:p w14:paraId="2F3BC3F5">
            <w:pPr>
              <w:spacing w:line="240" w:lineRule="exact"/>
              <w:jc w:val="right"/>
              <w:rPr>
                <w:rFonts w:hint="default" w:ascii="华文中宋" w:hAnsi="华文中宋" w:eastAsia="华文中宋" w:cs="华文中宋"/>
                <w:color w:val="808080" w:themeColor="text1" w:themeTint="80"/>
                <w:sz w:val="24"/>
                <w:szCs w:val="32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 w14:paraId="7A836F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exact"/>
        </w:trPr>
        <w:tc>
          <w:tcPr>
            <w:tcW w:w="10770" w:type="dxa"/>
            <w:gridSpan w:val="5"/>
            <w:tcBorders>
              <w:top w:val="single" w:color="60B5CC" w:themeColor="accent2" w:sz="12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2175CA94">
            <w:pPr>
              <w:rPr>
                <w:rFonts w:ascii="黑体" w:hAnsi="黑体" w:eastAsia="黑体" w:cs="黑体"/>
                <w:color w:val="262626" w:themeColor="text1" w:themeTint="D9"/>
                <w:sz w:val="20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 w14:paraId="61A2B6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692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507C96BF"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auto"/>
                <w:sz w:val="20"/>
                <w:szCs w:val="22"/>
                <w:lang w:val="en-US"/>
              </w:rPr>
              <w:t>Domain</w:t>
            </w:r>
          </w:p>
        </w:tc>
        <w:tc>
          <w:tcPr>
            <w:tcW w:w="2692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390CA125"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React Developer</w:t>
            </w:r>
          </w:p>
        </w:tc>
        <w:tc>
          <w:tcPr>
            <w:tcW w:w="2692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064C465D"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auto"/>
                <w:sz w:val="20"/>
                <w:szCs w:val="22"/>
                <w:lang w:val="en-US"/>
              </w:rPr>
              <w:t>Company</w:t>
            </w:r>
          </w:p>
        </w:tc>
        <w:tc>
          <w:tcPr>
            <w:tcW w:w="2694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022ECF95"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Social Swirl.tech</w:t>
            </w:r>
          </w:p>
        </w:tc>
      </w:tr>
      <w:tr w14:paraId="426A0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692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36D8D253"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auto"/>
                <w:sz w:val="20"/>
                <w:szCs w:val="22"/>
                <w:lang w:val="en-US"/>
              </w:rPr>
              <w:t>Domain</w:t>
            </w:r>
          </w:p>
        </w:tc>
        <w:tc>
          <w:tcPr>
            <w:tcW w:w="2692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509CCEF7"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Front-end Developer</w:t>
            </w:r>
          </w:p>
        </w:tc>
        <w:tc>
          <w:tcPr>
            <w:tcW w:w="2692" w:type="dxa"/>
            <w:gridSpan w:val="2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70BD3ACE"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auto"/>
                <w:sz w:val="20"/>
                <w:szCs w:val="22"/>
                <w:lang w:val="en-US"/>
              </w:rPr>
              <w:t>Company</w:t>
            </w:r>
          </w:p>
        </w:tc>
        <w:tc>
          <w:tcPr>
            <w:tcW w:w="2694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14:paraId="382BE95A"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60B5CC" w:themeColor="accent2"/>
                <w:sz w:val="20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Code Alpha</w:t>
            </w:r>
          </w:p>
        </w:tc>
      </w:tr>
    </w:tbl>
    <w:p w14:paraId="185283BD"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731520</wp:posOffset>
                </wp:positionV>
                <wp:extent cx="124460" cy="88900"/>
                <wp:effectExtent l="0" t="0" r="8890" b="635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23.35pt;margin-top:57.6pt;height:7pt;width:9.8pt;z-index:251665408;v-text-anchor:middle;mso-width-relative:page;mso-height-relative:page;" fillcolor="#404040 [2429]" filled="t" stroked="f" coordsize="529316,401026" o:gfxdata="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On9ml9kAAAALAQAADwAAAAAA&#10;AAABACAAAAAiAAAAZHJzL2Rvd25yZXYueG1sUEsBAhQAFAAAAAgAh07iQKNku/cxBwAA7SAAAA4A&#10;AAAAAAAAAQAgAAAAKAEAAGRycy9lMm9Eb2MueG1sUEsFBgAAAAAGAAYAWQEAAMs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181610</wp:posOffset>
                </wp:positionV>
                <wp:extent cx="80010" cy="152400"/>
                <wp:effectExtent l="0" t="0" r="15240" b="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-21.6pt;margin-top:14.3pt;height:12pt;width:6.3pt;z-index:251664384;v-text-anchor:middle;mso-width-relative:page;mso-height-relative:page;" fillcolor="#404040 [2429]" filled="t" stroked="f" coordsize="3056,5968" o:gfxdata="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143510</wp:posOffset>
                </wp:positionV>
                <wp:extent cx="71755" cy="123190"/>
                <wp:effectExtent l="14605" t="0" r="27940" b="10160"/>
                <wp:wrapNone/>
                <wp:docPr id="29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23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145.65pt;margin-top:11.3pt;height:9.7pt;width:5.65pt;z-index:251666432;v-text-anchor:middle;mso-width-relative:page;mso-height-relative:page;" fillcolor="#404040 [2429]" filled="t" stroked="f" coordsize="559792,955625" o:gfxdata="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2&#10;xjf21wAAAAkBAAAPAAAAAAAAAAEAIAAAACIAAABkcnMvZG93bnJldi54bWxQSwECFAAUAAAACACH&#10;TuJAZb1RvXsDAADsCAAADgAAAAAAAAABACAAAAAmAQAAZHJzL2Uyb0RvYy54bWxQSwUGAAAAAAYA&#10;BgBZAQAAEw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</w:p>
    <w:p w14:paraId="6185B422">
      <w:pPr>
        <w:rPr>
          <w:rFonts w:hint="eastAsia" w:eastAsia="SimSun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7438390</wp:posOffset>
                </wp:positionV>
                <wp:extent cx="931545" cy="36449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32180"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Arial" w:hAnsi="Arial" w:cs="Arial"/>
                                <w:color w:val="595959" w:themeColor="text1" w:themeTint="A6"/>
                                <w:spacing w:val="-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585.7pt;height:28.7pt;width:73.35pt;z-index:251673600;mso-width-relative:page;mso-height-relative:page;" filled="f" stroked="f" coordsize="21600,21600" o:gfxdata="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KI0R/cAAAADQEAAA8AAAAAAAAAAQAgAAAAIgAAAGRycy9kb3du&#10;cmV2LnhtbFBLAQIUABQAAAAIAIdO4kCFcJDtNAIAAHY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8032180"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left"/>
                        <w:rPr>
                          <w:rFonts w:hint="default" w:ascii="Arial" w:hAnsi="Arial" w:cs="Arial"/>
                          <w:color w:val="595959" w:themeColor="text1" w:themeTint="A6"/>
                          <w:spacing w:val="-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8641080</wp:posOffset>
                </wp:positionV>
                <wp:extent cx="3194050" cy="71310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393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680.4pt;height:56.15pt;width:251.5pt;z-index:251674624;mso-width-relative:page;mso-height-relative:page;" filled="f" stroked="f" coordsize="21600,21600" o:gfxdata="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R5U1PdAAAADgEAAA8AAAAAAAAAAQAgAAAAIgAAAGRycy9kb3ducmV2&#10;LnhtbFBLAQIUABQAAAAIAIdO4kALU1jYMAIAAHc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AB23930">
                      <w:pPr>
                        <w:spacing w:after="0" w:line="24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4236720</wp:posOffset>
                </wp:positionV>
                <wp:extent cx="6854825" cy="308165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825" cy="308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C2608">
                            <w:pPr>
                              <w:rPr>
                                <w:rFonts w:hint="default" w:ascii="Arial" w:hAnsi="Arial" w:cs="Arial"/>
                                <w:color w:val="595959" w:themeColor="text1" w:themeTint="A6"/>
                                <w:spacing w:val="-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333.6pt;height:242.65pt;width:539.75pt;z-index:251672576;mso-width-relative:page;mso-height-relative:page;" filled="f" stroked="f" coordsize="21600,21600" o:gfxdata="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YfnZvdAAAADQEAAA8AAAAAAAAAAQAgAAAAIgAAAGRycy9kb3du&#10;cmV2LnhtbFBLAQIUABQAAAAIAIdO4kDJEpnKMwIAAHg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1C2608">
                      <w:pPr>
                        <w:rPr>
                          <w:rFonts w:hint="default" w:ascii="Arial" w:hAnsi="Arial" w:cs="Arial"/>
                          <w:color w:val="595959" w:themeColor="text1" w:themeTint="A6"/>
                          <w:spacing w:val="-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2757170</wp:posOffset>
                </wp:positionV>
                <wp:extent cx="2393950" cy="107696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107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1A7B">
                            <w:pPr>
                              <w:spacing w:after="0" w:line="240" w:lineRule="auto"/>
                              <w:rPr>
                                <w:rFonts w:hint="default" w:ascii="Roboto" w:hAnsi="Roboto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217.1pt;height:84.8pt;width:188.5pt;z-index:251669504;mso-width-relative:page;mso-height-relative:page;" filled="f" stroked="f" coordsize="21600,21600" o:gfxdata="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U1FlfdAAAADAEAAA8AAAAAAAAAAQAgAAAAIgAAAGRycy9kb3du&#10;cmV2LnhtbFBLAQIUABQAAAAIAIdO4kDxjfIaMwIAAHg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9F21A7B">
                      <w:pPr>
                        <w:spacing w:after="0" w:line="240" w:lineRule="auto"/>
                        <w:rPr>
                          <w:rFonts w:hint="default" w:ascii="Roboto" w:hAnsi="Roboto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3896360</wp:posOffset>
                </wp:positionV>
                <wp:extent cx="1177925" cy="278765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1A10"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:spacing w:val="-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25pt;margin-top:306.8pt;height:21.95pt;width:92.75pt;z-index:251671552;mso-width-relative:page;mso-height-relative:page;" filled="f" stroked="f" coordsize="21600,21600" o:gfxdata="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ABEEdwAAAALAQAADwAAAAAAAAABACAAAAAiAAAAZHJzL2Rvd25y&#10;ZXYueG1sUEsBAhQAFAAAAAgAh07iQGWrpAkzAgAAd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A21A10"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:spacing w:val="-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-252730</wp:posOffset>
                </wp:positionV>
                <wp:extent cx="4635500" cy="788670"/>
                <wp:effectExtent l="0" t="0" r="0" b="0"/>
                <wp:wrapNone/>
                <wp:docPr id="3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78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77962A"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57D7B452"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9.85pt;margin-top:-19.9pt;height:62.1pt;width:365pt;z-index:251662336;mso-width-relative:page;mso-height-relative:page;" filled="f" stroked="f" coordsize="21600,21600" o:gfxdata="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ULIkPbAAAACgEAAA8AAAAAAAAAAQAg&#10;AAAAIgAAAGRycy9kb3ducmV2LnhtbFBLAQIUABQAAAAIAIdO4kCeT4Ok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777962A"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57D7B452"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507365</wp:posOffset>
                </wp:positionV>
                <wp:extent cx="4667885" cy="602615"/>
                <wp:effectExtent l="0" t="0" r="0" b="0"/>
                <wp:wrapNone/>
                <wp:docPr id="4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602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C2CE40"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5EC7F380">
                            <w:pPr>
                              <w:rPr>
                                <w:color w:val="595959" w:themeColor="text1" w:themeTint="A6"/>
                                <w:u w:val="thick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9.8pt;margin-top:39.95pt;height:47.45pt;width:367.55pt;z-index:251663360;mso-width-relative:page;mso-height-relative:page;" filled="f" stroked="f" coordsize="21600,21600" o:gfxdata="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aCt3NwAAAAKAQAADwAAAAAAAAABACAA&#10;AAAiAAAAZHJzL2Rvd25yZXYueG1sUEsBAhQAFAAAAAgAh07iQIF/PjN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C2CE40"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5EC7F380">
                      <w:pPr>
                        <w:rPr>
                          <w:color w:val="595959" w:themeColor="text1" w:themeTint="A6"/>
                          <w:u w:val="thick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Roboto Black">
    <w:altName w:val="Verdana"/>
    <w:panose1 w:val="02000000000000000000"/>
    <w:charset w:val="00"/>
    <w:family w:val="auto"/>
    <w:pitch w:val="default"/>
    <w:sig w:usb0="00000000" w:usb1="00000000" w:usb2="00000020" w:usb3="00000000" w:csb0="2000019F" w:csb1="00000000"/>
  </w:font>
  <w:font w:name="Microsoft YaHe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华文中宋">
    <w:altName w:val="SimSu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attachedTemplate r:id="rId1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D77D4"/>
    <w:rsid w:val="0009298F"/>
    <w:rsid w:val="000E7561"/>
    <w:rsid w:val="001F3665"/>
    <w:rsid w:val="003203CA"/>
    <w:rsid w:val="00375FBB"/>
    <w:rsid w:val="006F0996"/>
    <w:rsid w:val="0070744C"/>
    <w:rsid w:val="008D5D66"/>
    <w:rsid w:val="00BE79A3"/>
    <w:rsid w:val="00D8625C"/>
    <w:rsid w:val="01B5074A"/>
    <w:rsid w:val="02B16677"/>
    <w:rsid w:val="04BD4D79"/>
    <w:rsid w:val="05B77B4D"/>
    <w:rsid w:val="070401B0"/>
    <w:rsid w:val="071C361E"/>
    <w:rsid w:val="07F13FB4"/>
    <w:rsid w:val="09D755E8"/>
    <w:rsid w:val="09E415B1"/>
    <w:rsid w:val="0AC43B99"/>
    <w:rsid w:val="0BE3070D"/>
    <w:rsid w:val="0D6E59CE"/>
    <w:rsid w:val="0D8B41DC"/>
    <w:rsid w:val="10F63064"/>
    <w:rsid w:val="11FA3A57"/>
    <w:rsid w:val="12697A31"/>
    <w:rsid w:val="13BB729E"/>
    <w:rsid w:val="13D77899"/>
    <w:rsid w:val="16BB0DA9"/>
    <w:rsid w:val="19CE0B72"/>
    <w:rsid w:val="1A2F5742"/>
    <w:rsid w:val="1AB0723B"/>
    <w:rsid w:val="1BC96905"/>
    <w:rsid w:val="1DA31DAC"/>
    <w:rsid w:val="1E0A7700"/>
    <w:rsid w:val="1E1265D5"/>
    <w:rsid w:val="1E1C3D76"/>
    <w:rsid w:val="1E54604F"/>
    <w:rsid w:val="2073774E"/>
    <w:rsid w:val="20C932CD"/>
    <w:rsid w:val="22BB756A"/>
    <w:rsid w:val="246E12FD"/>
    <w:rsid w:val="254969BC"/>
    <w:rsid w:val="27285E4B"/>
    <w:rsid w:val="27510F3A"/>
    <w:rsid w:val="29403F59"/>
    <w:rsid w:val="2CD00458"/>
    <w:rsid w:val="2D4A6663"/>
    <w:rsid w:val="2D95713C"/>
    <w:rsid w:val="2EDC1D71"/>
    <w:rsid w:val="2F2D37FE"/>
    <w:rsid w:val="2F913487"/>
    <w:rsid w:val="30C75012"/>
    <w:rsid w:val="31491A94"/>
    <w:rsid w:val="34257C99"/>
    <w:rsid w:val="34692BBA"/>
    <w:rsid w:val="34C31D0D"/>
    <w:rsid w:val="34EF5A91"/>
    <w:rsid w:val="351355D1"/>
    <w:rsid w:val="36565665"/>
    <w:rsid w:val="367A1060"/>
    <w:rsid w:val="374B6987"/>
    <w:rsid w:val="38817016"/>
    <w:rsid w:val="391A06B6"/>
    <w:rsid w:val="39993425"/>
    <w:rsid w:val="39F16B0B"/>
    <w:rsid w:val="3C095B90"/>
    <w:rsid w:val="3D9929FD"/>
    <w:rsid w:val="3E5440F1"/>
    <w:rsid w:val="3E7A698F"/>
    <w:rsid w:val="41CD3D99"/>
    <w:rsid w:val="43BE7BD0"/>
    <w:rsid w:val="44150E3F"/>
    <w:rsid w:val="44601268"/>
    <w:rsid w:val="449045B1"/>
    <w:rsid w:val="454D5666"/>
    <w:rsid w:val="46065477"/>
    <w:rsid w:val="46D0751E"/>
    <w:rsid w:val="477B660F"/>
    <w:rsid w:val="48057D6C"/>
    <w:rsid w:val="48841ECE"/>
    <w:rsid w:val="49784C3A"/>
    <w:rsid w:val="499F19C2"/>
    <w:rsid w:val="4A1E06CB"/>
    <w:rsid w:val="4A765636"/>
    <w:rsid w:val="4ADD5769"/>
    <w:rsid w:val="4C436AF3"/>
    <w:rsid w:val="4F9A6856"/>
    <w:rsid w:val="51BB2485"/>
    <w:rsid w:val="553C550E"/>
    <w:rsid w:val="55B14476"/>
    <w:rsid w:val="56A91802"/>
    <w:rsid w:val="56CF2E16"/>
    <w:rsid w:val="58B14ED1"/>
    <w:rsid w:val="5A7A10DA"/>
    <w:rsid w:val="5CF5388F"/>
    <w:rsid w:val="5E8861FA"/>
    <w:rsid w:val="5FE06B91"/>
    <w:rsid w:val="60A305FF"/>
    <w:rsid w:val="619D77D4"/>
    <w:rsid w:val="61D60E8F"/>
    <w:rsid w:val="62A823C3"/>
    <w:rsid w:val="63FE3A99"/>
    <w:rsid w:val="646237BE"/>
    <w:rsid w:val="659C6242"/>
    <w:rsid w:val="65EF690C"/>
    <w:rsid w:val="65F77081"/>
    <w:rsid w:val="665405E8"/>
    <w:rsid w:val="66A34A18"/>
    <w:rsid w:val="67FC0AA6"/>
    <w:rsid w:val="68EC7546"/>
    <w:rsid w:val="69744CCA"/>
    <w:rsid w:val="6AEA3975"/>
    <w:rsid w:val="6BE60BCB"/>
    <w:rsid w:val="6BF5162B"/>
    <w:rsid w:val="6C5E4230"/>
    <w:rsid w:val="6DF75A8E"/>
    <w:rsid w:val="6F920D85"/>
    <w:rsid w:val="70046BAE"/>
    <w:rsid w:val="734D3D3C"/>
    <w:rsid w:val="74591E6E"/>
    <w:rsid w:val="747043AB"/>
    <w:rsid w:val="74BD4012"/>
    <w:rsid w:val="74BE1A94"/>
    <w:rsid w:val="74FE2AE3"/>
    <w:rsid w:val="753B3F9B"/>
    <w:rsid w:val="79B07DB3"/>
    <w:rsid w:val="7B395DE9"/>
    <w:rsid w:val="7D042EE7"/>
    <w:rsid w:val="7DC6331F"/>
    <w:rsid w:val="7DD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office6\templates\download\0170965c\Resume%20for%20Graduates.docx" TargetMode="External"/></Relationships>
</file>

<file path=word/theme/theme1.xml><?xml version="1.0" encoding="utf-8"?>
<a:theme xmlns:a="http://schemas.openxmlformats.org/drawingml/2006/main" name="Office 主题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Graduates.docx</Template>
  <Pages>2</Pages>
  <Words>153</Words>
  <Characters>970</Characters>
  <Lines>1</Lines>
  <Paragraphs>1</Paragraphs>
  <TotalTime>15</TotalTime>
  <ScaleCrop>false</ScaleCrop>
  <LinksUpToDate>false</LinksUpToDate>
  <CharactersWithSpaces>1072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2024-05-17T11:27:00Z</dcterms:created>
  <dc:creator>HP</dc:creator>
  <cp:lastModifiedBy>Samiha Shahzad</cp:lastModifiedBy>
  <dcterms:modified xsi:type="dcterms:W3CDTF">2024-10-15T03:02:26Z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KSORubyTemplateID" linkTarget="0">
    <vt:lpwstr>4</vt:lpwstr>
  </property>
  <property fmtid="{D5CDD505-2E9C-101B-9397-08002B2CF9AE}" pid="4" name="ICV">
    <vt:lpwstr>41C2207108484DE6BCEA5EED12BC08F3_11</vt:lpwstr>
  </property>
</Properties>
</file>